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3C317" w14:textId="77777777" w:rsidR="00F3059F" w:rsidRDefault="00CB18C3">
      <w:r>
        <w:t>APAÑANDO LA BBDD DEL CAMPEONATO</w:t>
      </w:r>
    </w:p>
    <w:p w14:paraId="5F80005A" w14:textId="77777777" w:rsidR="00CB18C3" w:rsidRDefault="00CB18C3">
      <w:r>
        <w:t>Hemos detectado unos errores en la BBDD del campeonato que tenemos que subsanar. Dado que ya está en funcionamiento no podemos hacer “borrón y cuenta nueva”, así que se propone lo siguiente:</w:t>
      </w:r>
    </w:p>
    <w:p w14:paraId="4C9A62F9" w14:textId="77777777" w:rsidR="00CB18C3" w:rsidRDefault="00CB18C3" w:rsidP="00CB18C3">
      <w:pPr>
        <w:pStyle w:val="Prrafodelista"/>
        <w:numPr>
          <w:ilvl w:val="0"/>
          <w:numId w:val="11"/>
        </w:numPr>
      </w:pPr>
      <w:r>
        <w:t>La tabla prueba dispone de un campo que es ‘</w:t>
      </w:r>
      <w:proofErr w:type="spellStart"/>
      <w:r>
        <w:t>num_pilotos</w:t>
      </w:r>
      <w:proofErr w:type="spellEnd"/>
      <w:r>
        <w:t>’, pero que el desarrollador de la base de datos no ha tenido en cuenta y se encuentra vacío. Como ya disponemos de datos, la solución propuesta sería la siguiente:</w:t>
      </w:r>
    </w:p>
    <w:p w14:paraId="59D3D8FA" w14:textId="77777777" w:rsidR="00CB18C3" w:rsidRDefault="00CB18C3" w:rsidP="00CB18C3">
      <w:pPr>
        <w:pStyle w:val="Prrafodelista"/>
        <w:numPr>
          <w:ilvl w:val="1"/>
          <w:numId w:val="11"/>
        </w:numPr>
      </w:pPr>
      <w:r>
        <w:t>Realizar un procedimiento que inserte en este campo el número de pilotos que han realizado las pruebas, hasta la fecha.</w:t>
      </w:r>
    </w:p>
    <w:p w14:paraId="7505629D" w14:textId="77777777" w:rsidR="00656646" w:rsidRP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65664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FUNCTION</w:t>
      </w:r>
      <w:r w:rsidRPr="0065664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56646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656646">
        <w:rPr>
          <w:rFonts w:ascii="Courier New" w:hAnsi="Courier New" w:cs="Courier New"/>
          <w:color w:val="808000"/>
          <w:sz w:val="20"/>
          <w:szCs w:val="20"/>
          <w:lang w:val="es-ES"/>
        </w:rPr>
        <w:t>num_pilotos_prueba</w:t>
      </w:r>
      <w:proofErr w:type="spellEnd"/>
      <w:proofErr w:type="gramStart"/>
      <w:r w:rsidRPr="00656646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656646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14:paraId="6AA52129" w14:textId="77777777" w:rsidR="00656646" w:rsidRP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56646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656646">
        <w:rPr>
          <w:rFonts w:ascii="Courier New" w:hAnsi="Courier New" w:cs="Courier New"/>
          <w:color w:val="808000"/>
          <w:sz w:val="20"/>
          <w:szCs w:val="20"/>
          <w:lang w:val="en-US"/>
        </w:rPr>
        <w:t>num_circuito</w:t>
      </w:r>
      <w:proofErr w:type="spellEnd"/>
      <w:r w:rsidRPr="00656646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656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664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5664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BF6131C" w14:textId="77777777" w:rsidR="00656646" w:rsidRP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656646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656646">
        <w:rPr>
          <w:rFonts w:ascii="Courier New" w:hAnsi="Courier New" w:cs="Courier New"/>
          <w:color w:val="808000"/>
          <w:sz w:val="20"/>
          <w:szCs w:val="20"/>
          <w:lang w:val="en-US"/>
        </w:rPr>
        <w:t>num_anyo</w:t>
      </w:r>
      <w:proofErr w:type="spellEnd"/>
      <w:r w:rsidRPr="00656646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656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664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14:paraId="0A48049F" w14:textId="77777777" w:rsidR="00656646" w:rsidRP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56646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7E60D60" w14:textId="77777777" w:rsidR="00656646" w:rsidRP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RETURNS</w:t>
      </w:r>
      <w:r w:rsidRPr="00656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664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14:paraId="1F9BC58A" w14:textId="77777777" w:rsidR="00656646" w:rsidRP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656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656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35F5F24F" w14:textId="77777777" w:rsidR="00656646" w:rsidRP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656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375D9CDD" w14:textId="77777777" w:rsidR="00656646" w:rsidRP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656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1D578DCC" w14:textId="77777777" w:rsidR="00656646" w:rsidRP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656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656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42E797D6" w14:textId="77777777" w:rsidR="00656646" w:rsidRP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656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6646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49B8C695" w14:textId="77777777" w:rsidR="00656646" w:rsidRP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0A713CD" w14:textId="77777777" w:rsidR="00656646" w:rsidRP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56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656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6646">
        <w:rPr>
          <w:rFonts w:ascii="Courier New" w:hAnsi="Courier New" w:cs="Courier New"/>
          <w:color w:val="808000"/>
          <w:sz w:val="20"/>
          <w:szCs w:val="20"/>
          <w:lang w:val="en-US"/>
        </w:rPr>
        <w:t>pilotos</w:t>
      </w:r>
      <w:proofErr w:type="spellEnd"/>
      <w:r w:rsidRPr="00656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664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 w:rsidRPr="0065664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4AF78DD" w14:textId="77777777" w:rsidR="00656646" w:rsidRP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656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6646">
        <w:rPr>
          <w:rFonts w:ascii="Courier New" w:hAnsi="Courier New" w:cs="Courier New"/>
          <w:color w:val="808000"/>
          <w:sz w:val="20"/>
          <w:szCs w:val="20"/>
          <w:lang w:val="en-US"/>
        </w:rPr>
        <w:t>pilotos</w:t>
      </w:r>
      <w:proofErr w:type="spellEnd"/>
      <w:proofErr w:type="gramStart"/>
      <w:r w:rsidRPr="00656646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56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664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656646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56646">
        <w:rPr>
          <w:rFonts w:ascii="Courier New" w:hAnsi="Courier New" w:cs="Courier New"/>
          <w:color w:val="FF00FF"/>
          <w:sz w:val="20"/>
          <w:szCs w:val="20"/>
          <w:lang w:val="en-US"/>
        </w:rPr>
        <w:t>participa</w:t>
      </w:r>
      <w:r w:rsidRPr="0065664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56646">
        <w:rPr>
          <w:rFonts w:ascii="Courier New" w:hAnsi="Courier New" w:cs="Courier New"/>
          <w:color w:val="808000"/>
          <w:sz w:val="20"/>
          <w:szCs w:val="20"/>
          <w:lang w:val="en-US"/>
        </w:rPr>
        <w:t>num</w:t>
      </w:r>
      <w:proofErr w:type="spellEnd"/>
      <w:r w:rsidRPr="00656646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ABC8483" w14:textId="77777777" w:rsidR="00656646" w:rsidRP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56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6646">
        <w:rPr>
          <w:rFonts w:ascii="Courier New" w:hAnsi="Courier New" w:cs="Courier New"/>
          <w:color w:val="FF00FF"/>
          <w:sz w:val="20"/>
          <w:szCs w:val="20"/>
          <w:lang w:val="en-US"/>
        </w:rPr>
        <w:t>participa</w:t>
      </w:r>
      <w:proofErr w:type="spellEnd"/>
    </w:p>
    <w:p w14:paraId="3D346158" w14:textId="77777777" w:rsidR="00656646" w:rsidRP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656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6646">
        <w:rPr>
          <w:rFonts w:ascii="Courier New" w:hAnsi="Courier New" w:cs="Courier New"/>
          <w:color w:val="FF00FF"/>
          <w:sz w:val="20"/>
          <w:szCs w:val="20"/>
          <w:lang w:val="en-US"/>
        </w:rPr>
        <w:t>participa</w:t>
      </w:r>
      <w:r w:rsidRPr="0065664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56646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proofErr w:type="spellEnd"/>
      <w:r w:rsidRPr="0065664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656646">
        <w:rPr>
          <w:rFonts w:ascii="Courier New" w:hAnsi="Courier New" w:cs="Courier New"/>
          <w:color w:val="808000"/>
          <w:sz w:val="20"/>
          <w:szCs w:val="20"/>
          <w:lang w:val="en-US"/>
        </w:rPr>
        <w:t>num_anyo</w:t>
      </w:r>
      <w:proofErr w:type="spellEnd"/>
    </w:p>
    <w:p w14:paraId="1D8738F3" w14:textId="77777777" w:rsidR="00656646" w:rsidRP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656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6646">
        <w:rPr>
          <w:rFonts w:ascii="Courier New" w:hAnsi="Courier New" w:cs="Courier New"/>
          <w:color w:val="FF00FF"/>
          <w:sz w:val="20"/>
          <w:szCs w:val="20"/>
          <w:lang w:val="en-US"/>
        </w:rPr>
        <w:t>participa</w:t>
      </w:r>
      <w:r w:rsidRPr="0065664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56646">
        <w:rPr>
          <w:rFonts w:ascii="Courier New" w:hAnsi="Courier New" w:cs="Courier New"/>
          <w:color w:val="808000"/>
          <w:sz w:val="20"/>
          <w:szCs w:val="20"/>
          <w:lang w:val="en-US"/>
        </w:rPr>
        <w:t>codcir</w:t>
      </w:r>
      <w:proofErr w:type="spellEnd"/>
      <w:r w:rsidRPr="0065664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656646">
        <w:rPr>
          <w:rFonts w:ascii="Courier New" w:hAnsi="Courier New" w:cs="Courier New"/>
          <w:color w:val="808000"/>
          <w:sz w:val="20"/>
          <w:szCs w:val="20"/>
          <w:lang w:val="en-US"/>
        </w:rPr>
        <w:t>num_circuito</w:t>
      </w:r>
      <w:proofErr w:type="spellEnd"/>
      <w:r w:rsidRPr="00656646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7A07CCB" w14:textId="77777777" w:rsidR="00656646" w:rsidRP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56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6646">
        <w:rPr>
          <w:rFonts w:ascii="Courier New" w:hAnsi="Courier New" w:cs="Courier New"/>
          <w:color w:val="808000"/>
          <w:sz w:val="20"/>
          <w:szCs w:val="20"/>
          <w:lang w:val="en-US"/>
        </w:rPr>
        <w:t>pilotos</w:t>
      </w:r>
      <w:proofErr w:type="spellEnd"/>
      <w:r w:rsidRPr="0065664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2E072A2" w14:textId="77777777" w:rsidR="00656646" w:rsidRDefault="00656646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65664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4F1B59CA" w14:textId="77777777" w:rsidR="00770CAC" w:rsidRDefault="00770CAC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67507B0A" w14:textId="77777777" w:rsidR="00770CAC" w:rsidRPr="00656646" w:rsidRDefault="00770CAC" w:rsidP="0065664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34DE3AB6" w14:textId="77777777" w:rsidR="00374A50" w:rsidRPr="006348A4" w:rsidRDefault="00374A50" w:rsidP="00374A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634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634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48A4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6348A4">
        <w:rPr>
          <w:rFonts w:ascii="Courier New" w:hAnsi="Courier New" w:cs="Courier New"/>
          <w:color w:val="808000"/>
          <w:sz w:val="20"/>
          <w:szCs w:val="20"/>
          <w:lang w:val="en-US"/>
        </w:rPr>
        <w:t>update_num_pilotos</w:t>
      </w:r>
      <w:proofErr w:type="spellEnd"/>
      <w:proofErr w:type="gramStart"/>
      <w:r w:rsidRPr="006348A4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6348A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4C7F2DFC" w14:textId="77777777" w:rsidR="00374A50" w:rsidRPr="006348A4" w:rsidRDefault="00374A50" w:rsidP="00374A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348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634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48A4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6348A4">
        <w:rPr>
          <w:rFonts w:ascii="Courier New" w:hAnsi="Courier New" w:cs="Courier New"/>
          <w:color w:val="808000"/>
          <w:sz w:val="20"/>
          <w:szCs w:val="20"/>
          <w:lang w:val="en-US"/>
        </w:rPr>
        <w:t>num_circuito</w:t>
      </w:r>
      <w:proofErr w:type="spellEnd"/>
      <w:r w:rsidRPr="006348A4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634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48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348A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613FC88" w14:textId="77777777" w:rsidR="00374A50" w:rsidRPr="006348A4" w:rsidRDefault="00374A50" w:rsidP="00374A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6348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634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48A4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6348A4">
        <w:rPr>
          <w:rFonts w:ascii="Courier New" w:hAnsi="Courier New" w:cs="Courier New"/>
          <w:color w:val="808000"/>
          <w:sz w:val="20"/>
          <w:szCs w:val="20"/>
          <w:lang w:val="en-US"/>
        </w:rPr>
        <w:t>num_anyo</w:t>
      </w:r>
      <w:proofErr w:type="spellEnd"/>
      <w:r w:rsidRPr="006348A4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634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48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14:paraId="07CBBB09" w14:textId="77777777" w:rsidR="00374A50" w:rsidRPr="006348A4" w:rsidRDefault="00374A50" w:rsidP="00374A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348A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DD302A4" w14:textId="77777777" w:rsidR="00374A50" w:rsidRPr="006348A4" w:rsidRDefault="00374A50" w:rsidP="00374A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6348A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634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1319142A" w14:textId="77777777" w:rsidR="00374A50" w:rsidRPr="006348A4" w:rsidRDefault="00374A50" w:rsidP="00374A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634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442746C8" w14:textId="77777777" w:rsidR="00374A50" w:rsidRPr="006348A4" w:rsidRDefault="00374A50" w:rsidP="00374A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634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31D330FC" w14:textId="77777777" w:rsidR="00374A50" w:rsidRPr="006348A4" w:rsidRDefault="00374A50" w:rsidP="00374A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634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634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0E0B1495" w14:textId="77777777" w:rsidR="00374A50" w:rsidRPr="006348A4" w:rsidRDefault="00374A50" w:rsidP="00374A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634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48A4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5A215438" w14:textId="77777777" w:rsidR="00374A50" w:rsidRPr="006348A4" w:rsidRDefault="00374A50" w:rsidP="00374A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BA8DC1C" w14:textId="77777777" w:rsidR="00374A50" w:rsidRPr="006348A4" w:rsidRDefault="00374A50" w:rsidP="00374A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UPDATE</w:t>
      </w:r>
      <w:r w:rsidRPr="006348A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348A4">
        <w:rPr>
          <w:rFonts w:ascii="Courier New" w:hAnsi="Courier New" w:cs="Courier New"/>
          <w:color w:val="FF00FF"/>
          <w:sz w:val="20"/>
          <w:szCs w:val="20"/>
          <w:lang w:val="es-ES"/>
        </w:rPr>
        <w:t>prueba</w:t>
      </w:r>
      <w:r w:rsidRPr="006348A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6348A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6348A4">
        <w:rPr>
          <w:rFonts w:ascii="Courier New" w:hAnsi="Courier New" w:cs="Courier New"/>
          <w:color w:val="808000"/>
          <w:sz w:val="20"/>
          <w:szCs w:val="20"/>
          <w:lang w:val="es-ES"/>
        </w:rPr>
        <w:t>num_pilotos</w:t>
      </w:r>
      <w:proofErr w:type="spellEnd"/>
      <w:proofErr w:type="gramStart"/>
      <w:r w:rsidRPr="006348A4">
        <w:rPr>
          <w:rFonts w:ascii="Courier New" w:hAnsi="Courier New" w:cs="Courier New"/>
          <w:color w:val="0000FF"/>
          <w:sz w:val="20"/>
          <w:szCs w:val="20"/>
          <w:lang w:val="es-ES"/>
        </w:rPr>
        <w:t>=(</w:t>
      </w:r>
      <w:proofErr w:type="gramEnd"/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r w:rsidRPr="006348A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6348A4">
        <w:rPr>
          <w:rFonts w:ascii="Courier New" w:hAnsi="Courier New" w:cs="Courier New"/>
          <w:color w:val="000000"/>
          <w:sz w:val="20"/>
          <w:szCs w:val="20"/>
          <w:lang w:val="es-ES"/>
        </w:rPr>
        <w:t>num_pilotos_prueba</w:t>
      </w:r>
      <w:proofErr w:type="spellEnd"/>
      <w:r w:rsidRPr="006348A4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6348A4">
        <w:rPr>
          <w:rFonts w:ascii="Courier New" w:hAnsi="Courier New" w:cs="Courier New"/>
          <w:color w:val="808000"/>
          <w:sz w:val="20"/>
          <w:szCs w:val="20"/>
          <w:lang w:val="es-ES"/>
        </w:rPr>
        <w:t>num_circuito</w:t>
      </w:r>
      <w:r w:rsidRPr="006348A4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6348A4">
        <w:rPr>
          <w:rFonts w:ascii="Courier New" w:hAnsi="Courier New" w:cs="Courier New"/>
          <w:color w:val="808000"/>
          <w:sz w:val="20"/>
          <w:szCs w:val="20"/>
          <w:lang w:val="es-ES"/>
        </w:rPr>
        <w:t>num_anyo</w:t>
      </w:r>
      <w:proofErr w:type="spellEnd"/>
      <w:r w:rsidRPr="006348A4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2810EA00" w14:textId="77777777" w:rsidR="00374A50" w:rsidRPr="006348A4" w:rsidRDefault="00374A50" w:rsidP="00374A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634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48A4">
        <w:rPr>
          <w:rFonts w:ascii="Courier New" w:hAnsi="Courier New" w:cs="Courier New"/>
          <w:color w:val="FF00FF"/>
          <w:sz w:val="20"/>
          <w:szCs w:val="20"/>
          <w:lang w:val="en-US"/>
        </w:rPr>
        <w:t>prueba</w:t>
      </w:r>
      <w:r w:rsidRPr="00634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348A4">
        <w:rPr>
          <w:rFonts w:ascii="Courier New" w:hAnsi="Courier New" w:cs="Courier New"/>
          <w:color w:val="808000"/>
          <w:sz w:val="20"/>
          <w:szCs w:val="20"/>
          <w:lang w:val="en-US"/>
        </w:rPr>
        <w:t>codcir</w:t>
      </w:r>
      <w:proofErr w:type="spellEnd"/>
      <w:r w:rsidRPr="006348A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6348A4">
        <w:rPr>
          <w:rFonts w:ascii="Courier New" w:hAnsi="Courier New" w:cs="Courier New"/>
          <w:color w:val="808000"/>
          <w:sz w:val="20"/>
          <w:szCs w:val="20"/>
          <w:lang w:val="en-US"/>
        </w:rPr>
        <w:t>num_circuito</w:t>
      </w:r>
      <w:proofErr w:type="spellEnd"/>
      <w:r w:rsidRPr="00634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634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48A4">
        <w:rPr>
          <w:rFonts w:ascii="Courier New" w:hAnsi="Courier New" w:cs="Courier New"/>
          <w:color w:val="FF00FF"/>
          <w:sz w:val="20"/>
          <w:szCs w:val="20"/>
          <w:lang w:val="en-US"/>
        </w:rPr>
        <w:t>prueba</w:t>
      </w:r>
      <w:r w:rsidRPr="00634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348A4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proofErr w:type="spellEnd"/>
      <w:r w:rsidRPr="006348A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6348A4">
        <w:rPr>
          <w:rFonts w:ascii="Courier New" w:hAnsi="Courier New" w:cs="Courier New"/>
          <w:color w:val="808000"/>
          <w:sz w:val="20"/>
          <w:szCs w:val="20"/>
          <w:lang w:val="en-US"/>
        </w:rPr>
        <w:t>num_anyo</w:t>
      </w:r>
      <w:proofErr w:type="spellEnd"/>
      <w:r w:rsidRPr="006348A4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BEDD4F2" w14:textId="77777777" w:rsidR="00374A50" w:rsidRPr="006348A4" w:rsidRDefault="00374A50" w:rsidP="00374A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634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7E5C7B55" w14:textId="77777777" w:rsidR="00656646" w:rsidRDefault="00656646" w:rsidP="00656646">
      <w:pPr>
        <w:pStyle w:val="Prrafodelista"/>
        <w:ind w:left="1440"/>
      </w:pPr>
    </w:p>
    <w:p w14:paraId="2F37C597" w14:textId="77777777" w:rsidR="00CB18C3" w:rsidRDefault="00CB18C3" w:rsidP="00CB18C3">
      <w:pPr>
        <w:pStyle w:val="Prrafodelista"/>
        <w:numPr>
          <w:ilvl w:val="1"/>
          <w:numId w:val="11"/>
        </w:numPr>
      </w:pPr>
      <w:r>
        <w:lastRenderedPageBreak/>
        <w:t xml:space="preserve">Realizar un </w:t>
      </w:r>
      <w:proofErr w:type="spellStart"/>
      <w:r>
        <w:t>trigger</w:t>
      </w:r>
      <w:proofErr w:type="spellEnd"/>
      <w:r>
        <w:t>, para cada vez que se inserte un piloto en una prueba, este campo se vaya actualizando automáticamente.</w:t>
      </w:r>
    </w:p>
    <w:p w14:paraId="15BF7041" w14:textId="77777777" w:rsidR="00BE77C8" w:rsidRPr="00BE77C8" w:rsidRDefault="00BE77C8" w:rsidP="00BE77C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bookmarkStart w:id="0" w:name="_GoBack"/>
      <w:bookmarkEnd w:id="0"/>
      <w:r w:rsidRPr="00BE77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77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77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  <w:r w:rsidRPr="00BE77C8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E77C8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BE77C8">
        <w:rPr>
          <w:rFonts w:ascii="Courier New" w:hAnsi="Courier New" w:cs="Courier New"/>
          <w:color w:val="808000"/>
          <w:sz w:val="20"/>
          <w:szCs w:val="20"/>
          <w:lang w:val="en-US"/>
        </w:rPr>
        <w:t>root`</w:t>
      </w:r>
      <w:r w:rsidRPr="00BE77C8"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 w:rsidRPr="00BE77C8">
        <w:rPr>
          <w:rFonts w:ascii="Courier New" w:hAnsi="Courier New" w:cs="Courier New"/>
          <w:color w:val="808000"/>
          <w:sz w:val="20"/>
          <w:szCs w:val="20"/>
          <w:lang w:val="en-US"/>
        </w:rPr>
        <w:t>`localhost</w:t>
      </w:r>
      <w:proofErr w:type="spellEnd"/>
      <w:r w:rsidRPr="00BE77C8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BE77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77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E77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77C8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BE77C8">
        <w:rPr>
          <w:rFonts w:ascii="Courier New" w:hAnsi="Courier New" w:cs="Courier New"/>
          <w:color w:val="808000"/>
          <w:sz w:val="20"/>
          <w:szCs w:val="20"/>
          <w:lang w:val="en-US"/>
        </w:rPr>
        <w:t>participa_after_insert</w:t>
      </w:r>
      <w:proofErr w:type="spellEnd"/>
      <w:r w:rsidRPr="00BE77C8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BE77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77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BE77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77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77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77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77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77C8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BE77C8">
        <w:rPr>
          <w:rFonts w:ascii="Courier New" w:hAnsi="Courier New" w:cs="Courier New"/>
          <w:color w:val="808000"/>
          <w:sz w:val="20"/>
          <w:szCs w:val="20"/>
          <w:lang w:val="en-US"/>
        </w:rPr>
        <w:t>participa</w:t>
      </w:r>
      <w:proofErr w:type="spellEnd"/>
      <w:r w:rsidRPr="00BE77C8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BE77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77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E77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77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E77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77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  <w:r w:rsidRPr="00BE77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77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C423C83" w14:textId="77777777" w:rsidR="00BE77C8" w:rsidRPr="00BE77C8" w:rsidRDefault="00BE77C8" w:rsidP="00BE77C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s-ES"/>
        </w:rPr>
      </w:pPr>
      <w:r w:rsidRPr="00BE77C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UPDATE</w:t>
      </w:r>
      <w:r w:rsidRPr="00BE77C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E77C8">
        <w:rPr>
          <w:rFonts w:ascii="Courier New" w:hAnsi="Courier New" w:cs="Courier New"/>
          <w:color w:val="FF00FF"/>
          <w:sz w:val="20"/>
          <w:szCs w:val="20"/>
          <w:lang w:val="es-ES"/>
        </w:rPr>
        <w:t>participa</w:t>
      </w:r>
      <w:r w:rsidRPr="00BE77C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E77C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BE77C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E77C8">
        <w:rPr>
          <w:rFonts w:ascii="Courier New" w:hAnsi="Courier New" w:cs="Courier New"/>
          <w:color w:val="FF00FF"/>
          <w:sz w:val="20"/>
          <w:szCs w:val="20"/>
          <w:lang w:val="es-ES"/>
        </w:rPr>
        <w:t>prueba</w:t>
      </w:r>
      <w:r w:rsidRPr="00BE77C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E77C8">
        <w:rPr>
          <w:rFonts w:ascii="Courier New" w:hAnsi="Courier New" w:cs="Courier New"/>
          <w:color w:val="808000"/>
          <w:sz w:val="20"/>
          <w:szCs w:val="20"/>
          <w:lang w:val="es-ES"/>
        </w:rPr>
        <w:t>num_pilotos</w:t>
      </w:r>
      <w:proofErr w:type="spellEnd"/>
      <w:r w:rsidRPr="00BE77C8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BE77C8">
        <w:rPr>
          <w:rFonts w:ascii="Courier New" w:hAnsi="Courier New" w:cs="Courier New"/>
          <w:color w:val="FF00FF"/>
          <w:sz w:val="20"/>
          <w:szCs w:val="20"/>
          <w:lang w:val="es-ES"/>
        </w:rPr>
        <w:t>prueba</w:t>
      </w:r>
      <w:r w:rsidRPr="00BE77C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E77C8">
        <w:rPr>
          <w:rFonts w:ascii="Courier New" w:hAnsi="Courier New" w:cs="Courier New"/>
          <w:color w:val="808000"/>
          <w:sz w:val="20"/>
          <w:szCs w:val="20"/>
          <w:lang w:val="es-ES"/>
        </w:rPr>
        <w:t>num_pilotos</w:t>
      </w:r>
      <w:r w:rsidRPr="00BE77C8">
        <w:rPr>
          <w:rFonts w:ascii="Courier New" w:hAnsi="Courier New" w:cs="Courier New"/>
          <w:color w:val="0000FF"/>
          <w:sz w:val="20"/>
          <w:szCs w:val="20"/>
          <w:lang w:val="es-ES"/>
        </w:rPr>
        <w:t>+</w:t>
      </w:r>
      <w:r w:rsidRPr="00BE77C8">
        <w:rPr>
          <w:rFonts w:ascii="Courier New" w:hAnsi="Courier New" w:cs="Courier New"/>
          <w:color w:val="800080"/>
          <w:sz w:val="20"/>
          <w:szCs w:val="20"/>
          <w:lang w:val="es-ES"/>
        </w:rPr>
        <w:t>1</w:t>
      </w:r>
    </w:p>
    <w:p w14:paraId="441851B2" w14:textId="77777777" w:rsidR="00BE77C8" w:rsidRPr="00BE77C8" w:rsidRDefault="00BE77C8" w:rsidP="00BE77C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E77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E77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77C8">
        <w:rPr>
          <w:rFonts w:ascii="Courier New" w:hAnsi="Courier New" w:cs="Courier New"/>
          <w:color w:val="808000"/>
          <w:sz w:val="20"/>
          <w:szCs w:val="20"/>
          <w:lang w:val="en-US"/>
        </w:rPr>
        <w:t>codcir</w:t>
      </w:r>
      <w:proofErr w:type="spellEnd"/>
      <w:r w:rsidRPr="00BE77C8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BE77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E77C8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E77C8">
        <w:rPr>
          <w:rFonts w:ascii="Courier New" w:hAnsi="Courier New" w:cs="Courier New"/>
          <w:color w:val="808000"/>
          <w:sz w:val="20"/>
          <w:szCs w:val="20"/>
          <w:lang w:val="en-US"/>
        </w:rPr>
        <w:t>codcir</w:t>
      </w:r>
      <w:proofErr w:type="spellEnd"/>
      <w:r w:rsidRPr="00BE77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77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BE77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77C8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proofErr w:type="spellEnd"/>
      <w:r w:rsidRPr="00BE77C8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BE77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E77C8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E77C8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proofErr w:type="spellEnd"/>
      <w:r w:rsidRPr="00BE77C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402E6EA" w14:textId="77777777" w:rsidR="00BE77C8" w:rsidRPr="00BE77C8" w:rsidRDefault="00BE77C8" w:rsidP="00BE77C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E77C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158D149D" w14:textId="77777777" w:rsidR="00770CAC" w:rsidRDefault="00770CAC" w:rsidP="00770CAC">
      <w:pPr>
        <w:pStyle w:val="Prrafodelista"/>
        <w:ind w:left="1440"/>
      </w:pPr>
    </w:p>
    <w:p w14:paraId="0300038C" w14:textId="77777777" w:rsidR="00656646" w:rsidRDefault="00656646" w:rsidP="00656646">
      <w:pPr>
        <w:pStyle w:val="Prrafodelista"/>
        <w:ind w:left="1440"/>
      </w:pPr>
    </w:p>
    <w:p w14:paraId="09A3F25F" w14:textId="77777777" w:rsidR="00CB18C3" w:rsidRDefault="00CB18C3" w:rsidP="00CB18C3">
      <w:pPr>
        <w:pStyle w:val="Prrafodelista"/>
        <w:numPr>
          <w:ilvl w:val="0"/>
          <w:numId w:val="11"/>
        </w:numPr>
      </w:pPr>
      <w:r>
        <w:t xml:space="preserve">Nos gustaría también realizar una función para obtener información sobre las participaciones de </w:t>
      </w:r>
      <w:r w:rsidR="00F345B5">
        <w:t>un piloto en concreto</w:t>
      </w:r>
      <w:r>
        <w:t>. La función deberá devolver “VETERANO” si el piloto ha participado en 2 o más premios y “ROOKIE” si ha participado en tan solo 1.</w:t>
      </w:r>
    </w:p>
    <w:p w14:paraId="263F418E" w14:textId="77777777" w:rsidR="006348A4" w:rsidRDefault="006348A4" w:rsidP="006348A4">
      <w:pPr>
        <w:pStyle w:val="Prrafodelista"/>
      </w:pPr>
    </w:p>
    <w:sectPr w:rsidR="006348A4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3AB4E" w14:textId="77777777" w:rsidR="00F1308F" w:rsidRDefault="00F1308F" w:rsidP="00822617">
      <w:pPr>
        <w:spacing w:line="240" w:lineRule="auto"/>
      </w:pPr>
      <w:r>
        <w:separator/>
      </w:r>
    </w:p>
  </w:endnote>
  <w:endnote w:type="continuationSeparator" w:id="0">
    <w:p w14:paraId="21C79BEF" w14:textId="77777777" w:rsidR="00F1308F" w:rsidRDefault="00F1308F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063D9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EB945" w14:textId="77777777" w:rsidR="00F1308F" w:rsidRDefault="00F1308F" w:rsidP="00822617">
      <w:pPr>
        <w:spacing w:line="240" w:lineRule="auto"/>
      </w:pPr>
      <w:r>
        <w:separator/>
      </w:r>
    </w:p>
  </w:footnote>
  <w:footnote w:type="continuationSeparator" w:id="0">
    <w:p w14:paraId="0436A42F" w14:textId="77777777" w:rsidR="00F1308F" w:rsidRDefault="00F1308F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68"/>
      <w:gridCol w:w="2427"/>
    </w:tblGrid>
    <w:tr w:rsidR="00411066" w14:paraId="7C0EBE43" w14:textId="77777777" w:rsidTr="00411066">
      <w:tc>
        <w:tcPr>
          <w:tcW w:w="2829" w:type="dxa"/>
          <w:vMerge w:val="restart"/>
        </w:tcPr>
        <w:p w14:paraId="07DE7E0C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3708A10" wp14:editId="3F6D7189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7D963AAB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CB18C3">
            <w:rPr>
              <w:b/>
              <w:sz w:val="21"/>
              <w:szCs w:val="21"/>
            </w:rPr>
            <w:t>1ºDAW</w:t>
          </w:r>
        </w:p>
      </w:tc>
      <w:tc>
        <w:tcPr>
          <w:tcW w:w="2830" w:type="dxa"/>
        </w:tcPr>
        <w:p w14:paraId="0755A7B0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CB18C3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29FF2344" w14:textId="77777777" w:rsidTr="00411066">
      <w:tc>
        <w:tcPr>
          <w:tcW w:w="2829" w:type="dxa"/>
          <w:vMerge/>
        </w:tcPr>
        <w:p w14:paraId="5CA5FA70" w14:textId="77777777" w:rsidR="00411066" w:rsidRDefault="00411066" w:rsidP="00411066"/>
      </w:tc>
      <w:tc>
        <w:tcPr>
          <w:tcW w:w="5659" w:type="dxa"/>
          <w:gridSpan w:val="2"/>
        </w:tcPr>
        <w:p w14:paraId="66857C51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F345B5">
            <w:rPr>
              <w:b/>
              <w:sz w:val="21"/>
              <w:szCs w:val="21"/>
            </w:rPr>
            <w:t>6</w:t>
          </w:r>
        </w:p>
      </w:tc>
    </w:tr>
    <w:tr w:rsidR="00411066" w14:paraId="32E2404A" w14:textId="77777777" w:rsidTr="00411066">
      <w:tc>
        <w:tcPr>
          <w:tcW w:w="2829" w:type="dxa"/>
          <w:vMerge/>
        </w:tcPr>
        <w:p w14:paraId="3BF8BA80" w14:textId="77777777" w:rsidR="00411066" w:rsidRDefault="00411066" w:rsidP="00411066"/>
      </w:tc>
      <w:tc>
        <w:tcPr>
          <w:tcW w:w="5659" w:type="dxa"/>
          <w:gridSpan w:val="2"/>
        </w:tcPr>
        <w:p w14:paraId="50178F53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F345B5">
            <w:rPr>
              <w:b/>
              <w:sz w:val="21"/>
              <w:szCs w:val="21"/>
            </w:rPr>
            <w:t>5</w:t>
          </w:r>
        </w:p>
      </w:tc>
    </w:tr>
    <w:tr w:rsidR="00411066" w14:paraId="52B6A57B" w14:textId="77777777" w:rsidTr="00D90991">
      <w:trPr>
        <w:trHeight w:val="288"/>
      </w:trPr>
      <w:tc>
        <w:tcPr>
          <w:tcW w:w="2829" w:type="dxa"/>
          <w:vMerge/>
        </w:tcPr>
        <w:p w14:paraId="2CC92842" w14:textId="77777777" w:rsidR="00411066" w:rsidRDefault="00411066" w:rsidP="00411066"/>
      </w:tc>
      <w:tc>
        <w:tcPr>
          <w:tcW w:w="5659" w:type="dxa"/>
          <w:gridSpan w:val="2"/>
        </w:tcPr>
        <w:p w14:paraId="3C1A297E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43F7504D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452C"/>
    <w:multiLevelType w:val="hybridMultilevel"/>
    <w:tmpl w:val="B20AC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C3"/>
    <w:rsid w:val="00182BF8"/>
    <w:rsid w:val="001E3BA6"/>
    <w:rsid w:val="00216761"/>
    <w:rsid w:val="00225BF4"/>
    <w:rsid w:val="002D51EC"/>
    <w:rsid w:val="00374A50"/>
    <w:rsid w:val="00411066"/>
    <w:rsid w:val="006348A4"/>
    <w:rsid w:val="00656646"/>
    <w:rsid w:val="006A1625"/>
    <w:rsid w:val="00770CAC"/>
    <w:rsid w:val="007B6391"/>
    <w:rsid w:val="00822617"/>
    <w:rsid w:val="00BE77C8"/>
    <w:rsid w:val="00CB18C3"/>
    <w:rsid w:val="00CC17D4"/>
    <w:rsid w:val="00D90991"/>
    <w:rsid w:val="00DA2589"/>
    <w:rsid w:val="00E74ADC"/>
    <w:rsid w:val="00F1308F"/>
    <w:rsid w:val="00F3059F"/>
    <w:rsid w:val="00F345B5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A14AF"/>
  <w15:chartTrackingRefBased/>
  <w15:docId w15:val="{58EE3461-FB46-4A07-8F0D-85D786F4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1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0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JOAN BANYULS SANCHEZ</cp:lastModifiedBy>
  <cp:revision>2</cp:revision>
  <dcterms:created xsi:type="dcterms:W3CDTF">2018-04-24T09:22:00Z</dcterms:created>
  <dcterms:modified xsi:type="dcterms:W3CDTF">2018-04-24T09:22:00Z</dcterms:modified>
</cp:coreProperties>
</file>