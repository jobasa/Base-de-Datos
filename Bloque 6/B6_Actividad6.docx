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CDE68" w14:textId="77777777" w:rsidR="00F3059F" w:rsidRPr="000A4576" w:rsidRDefault="000A4576" w:rsidP="000A4576">
      <w:pPr>
        <w:jc w:val="center"/>
        <w:rPr>
          <w:b/>
          <w:color w:val="FF0000"/>
          <w:sz w:val="28"/>
          <w:szCs w:val="28"/>
        </w:rPr>
      </w:pPr>
      <w:r w:rsidRPr="000A4576">
        <w:rPr>
          <w:b/>
          <w:color w:val="FF0000"/>
          <w:sz w:val="28"/>
          <w:szCs w:val="28"/>
        </w:rPr>
        <w:t>BBDD aeropuerto</w:t>
      </w:r>
    </w:p>
    <w:p w14:paraId="6B1CF6E6" w14:textId="77777777" w:rsidR="000A4576" w:rsidRDefault="000A4576">
      <w:r>
        <w:t xml:space="preserve">En la base de datos del aeropuerto se les ha olvidado anotar las horas de vuelo de cada piloto. Éstas son anotadas en el campo </w:t>
      </w:r>
      <w:proofErr w:type="spellStart"/>
      <w:r>
        <w:t>horas_vuelo</w:t>
      </w:r>
      <w:proofErr w:type="spellEnd"/>
      <w:r>
        <w:t xml:space="preserve"> de la tabla piloto, que actualmente tiene como valor 0 en todos los registros.</w:t>
      </w:r>
    </w:p>
    <w:p w14:paraId="5138BB75" w14:textId="77777777" w:rsidR="000A4576" w:rsidRDefault="000A4576" w:rsidP="000A4576">
      <w:pPr>
        <w:pStyle w:val="Prrafodelista"/>
        <w:numPr>
          <w:ilvl w:val="0"/>
          <w:numId w:val="11"/>
        </w:numPr>
      </w:pPr>
      <w:r>
        <w:t>Realiza un procedimiento para poder anotar todas las horas de vuelo de los pilotos hasta el momento.</w:t>
      </w:r>
    </w:p>
    <w:p w14:paraId="61CFBC83" w14:textId="77777777" w:rsidR="00A86087" w:rsidRPr="00A86087" w:rsidRDefault="00A86087" w:rsidP="00A8608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bookmarkStart w:id="0" w:name="_GoBack"/>
      <w:bookmarkEnd w:id="0"/>
      <w:r w:rsidRPr="00A86087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CREATE</w:t>
      </w:r>
      <w:r w:rsidRPr="00A8608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A86087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DEFINER</w:t>
      </w:r>
      <w:r w:rsidRPr="00A86087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A86087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proofErr w:type="spellStart"/>
      <w:r w:rsidRPr="00A86087">
        <w:rPr>
          <w:rFonts w:ascii="Courier New" w:hAnsi="Courier New" w:cs="Courier New"/>
          <w:color w:val="808000"/>
          <w:sz w:val="20"/>
          <w:szCs w:val="20"/>
          <w:lang w:val="es-ES"/>
        </w:rPr>
        <w:t>root</w:t>
      </w:r>
      <w:proofErr w:type="spellEnd"/>
      <w:r w:rsidRPr="00A86087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r w:rsidRPr="00A86087">
        <w:rPr>
          <w:rFonts w:ascii="Courier New" w:hAnsi="Courier New" w:cs="Courier New"/>
          <w:color w:val="0000FF"/>
          <w:sz w:val="20"/>
          <w:szCs w:val="20"/>
          <w:lang w:val="es-ES"/>
        </w:rPr>
        <w:t>@</w:t>
      </w:r>
      <w:r w:rsidRPr="00A86087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proofErr w:type="spellStart"/>
      <w:r w:rsidRPr="00A86087">
        <w:rPr>
          <w:rFonts w:ascii="Courier New" w:hAnsi="Courier New" w:cs="Courier New"/>
          <w:color w:val="808000"/>
          <w:sz w:val="20"/>
          <w:szCs w:val="20"/>
          <w:lang w:val="es-ES"/>
        </w:rPr>
        <w:t>localhost</w:t>
      </w:r>
      <w:proofErr w:type="spellEnd"/>
      <w:r w:rsidRPr="00A86087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r w:rsidRPr="00A8608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A86087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FUNCTION</w:t>
      </w:r>
      <w:r w:rsidRPr="00A8608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A86087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proofErr w:type="spellStart"/>
      <w:r w:rsidRPr="00A86087">
        <w:rPr>
          <w:rFonts w:ascii="Courier New" w:hAnsi="Courier New" w:cs="Courier New"/>
          <w:color w:val="808000"/>
          <w:sz w:val="20"/>
          <w:szCs w:val="20"/>
          <w:lang w:val="es-ES"/>
        </w:rPr>
        <w:t>anotar_horas_vuelo</w:t>
      </w:r>
      <w:proofErr w:type="spellEnd"/>
      <w:proofErr w:type="gramStart"/>
      <w:r w:rsidRPr="00A86087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r w:rsidRPr="00A86087">
        <w:rPr>
          <w:rFonts w:ascii="Courier New" w:hAnsi="Courier New" w:cs="Courier New"/>
          <w:color w:val="0000FF"/>
          <w:sz w:val="20"/>
          <w:szCs w:val="20"/>
          <w:lang w:val="es-ES"/>
        </w:rPr>
        <w:t>()</w:t>
      </w:r>
      <w:proofErr w:type="gramEnd"/>
    </w:p>
    <w:p w14:paraId="797FC866" w14:textId="77777777" w:rsidR="00A86087" w:rsidRPr="00A86087" w:rsidRDefault="00A86087" w:rsidP="00A8608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 w:rsidRPr="00A8608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RETURNS</w:t>
      </w:r>
      <w:r w:rsidRPr="00A86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608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</w:p>
    <w:p w14:paraId="3637F6F4" w14:textId="77777777" w:rsidR="00A86087" w:rsidRPr="00A86087" w:rsidRDefault="00A86087" w:rsidP="00A8608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A86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r w:rsidRPr="00A86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608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1C09B8E6" w14:textId="77777777" w:rsidR="00A86087" w:rsidRPr="00A86087" w:rsidRDefault="00A86087" w:rsidP="00A8608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A8608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86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608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14:paraId="3C070341" w14:textId="77777777" w:rsidR="00A86087" w:rsidRPr="00A86087" w:rsidRDefault="00A86087" w:rsidP="00A8608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A8608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 w:rsidRPr="00A86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608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7414BB30" w14:textId="77777777" w:rsidR="00A86087" w:rsidRPr="00A86087" w:rsidRDefault="00A86087" w:rsidP="00A8608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A8608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 w:rsidRPr="00A86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608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 w:rsidRPr="00A86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608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14:paraId="5A5E13D3" w14:textId="77777777" w:rsidR="00A86087" w:rsidRPr="00A86087" w:rsidRDefault="00A86087" w:rsidP="00A8608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8608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 w:rsidRPr="00A86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6087"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14:paraId="662B7B5D" w14:textId="77777777" w:rsidR="00A86087" w:rsidRPr="00A86087" w:rsidRDefault="00A86087" w:rsidP="00A8608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A8608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2D288656" w14:textId="77777777" w:rsidR="00A86087" w:rsidRPr="00A86087" w:rsidRDefault="00A86087" w:rsidP="00A8608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A8608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A86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6087">
        <w:rPr>
          <w:rFonts w:ascii="Courier New" w:hAnsi="Courier New" w:cs="Courier New"/>
          <w:color w:val="FF00FF"/>
          <w:sz w:val="20"/>
          <w:szCs w:val="20"/>
          <w:lang w:val="en-US"/>
        </w:rPr>
        <w:t>piloto</w:t>
      </w:r>
      <w:proofErr w:type="spellEnd"/>
    </w:p>
    <w:p w14:paraId="06B66C22" w14:textId="77777777" w:rsidR="00A86087" w:rsidRPr="00A86087" w:rsidRDefault="00A86087" w:rsidP="00A8608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A8608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A86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6087">
        <w:rPr>
          <w:rFonts w:ascii="Courier New" w:hAnsi="Courier New" w:cs="Courier New"/>
          <w:color w:val="808000"/>
          <w:sz w:val="20"/>
          <w:szCs w:val="20"/>
          <w:lang w:val="en-US"/>
        </w:rPr>
        <w:t>horas_vuelo</w:t>
      </w:r>
      <w:proofErr w:type="spellEnd"/>
      <w:proofErr w:type="gramStart"/>
      <w:r w:rsidRPr="00A86087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 w:rsidRPr="00A8608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14:paraId="1F5F147E" w14:textId="77777777" w:rsidR="00A86087" w:rsidRPr="00A86087" w:rsidRDefault="00A86087" w:rsidP="00A8608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A8608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22705B76" w14:textId="77777777" w:rsidR="005313A3" w:rsidRPr="00A86087" w:rsidRDefault="005313A3" w:rsidP="005313A3">
      <w:pPr>
        <w:pStyle w:val="Prrafodelista"/>
        <w:rPr>
          <w:lang w:val="en-US"/>
        </w:rPr>
      </w:pPr>
    </w:p>
    <w:p w14:paraId="087C528C" w14:textId="77777777" w:rsidR="000A4576" w:rsidRDefault="000A4576" w:rsidP="000A4576">
      <w:pPr>
        <w:pStyle w:val="Prrafodelista"/>
        <w:numPr>
          <w:ilvl w:val="0"/>
          <w:numId w:val="11"/>
        </w:numPr>
      </w:pPr>
      <w:r>
        <w:t xml:space="preserve">Realiza un </w:t>
      </w:r>
      <w:proofErr w:type="spellStart"/>
      <w:r>
        <w:t>trigger</w:t>
      </w:r>
      <w:proofErr w:type="spellEnd"/>
      <w:r>
        <w:t xml:space="preserve"> para que se automatice esa suma de las horas de vuelo al piloto, cada vez que se introduzca un nuevo vuelo.</w:t>
      </w:r>
    </w:p>
    <w:p w14:paraId="62BB5149" w14:textId="77777777" w:rsidR="00EF6C30" w:rsidRPr="00EF6C30" w:rsidRDefault="00EF6C30" w:rsidP="00EF6C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EF6C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F6C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6C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EF6C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6C30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EF6C30">
        <w:rPr>
          <w:rFonts w:ascii="Courier New" w:hAnsi="Courier New" w:cs="Courier New"/>
          <w:color w:val="808000"/>
          <w:sz w:val="20"/>
          <w:szCs w:val="20"/>
          <w:lang w:val="en-US"/>
        </w:rPr>
        <w:t>vuelo_after_insert</w:t>
      </w:r>
      <w:proofErr w:type="spellEnd"/>
      <w:r w:rsidRPr="00EF6C30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EF6C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6C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 w:rsidRPr="00EF6C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6C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F6C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6C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F6C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6C30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EF6C30">
        <w:rPr>
          <w:rFonts w:ascii="Courier New" w:hAnsi="Courier New" w:cs="Courier New"/>
          <w:color w:val="808000"/>
          <w:sz w:val="20"/>
          <w:szCs w:val="20"/>
          <w:lang w:val="en-US"/>
        </w:rPr>
        <w:t>vuelo</w:t>
      </w:r>
      <w:proofErr w:type="spellEnd"/>
      <w:r w:rsidRPr="00EF6C30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EF6C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6C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F6C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6C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EF6C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6C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ROW</w:t>
      </w:r>
      <w:r w:rsidRPr="00EF6C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6C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472A45D2" w14:textId="77777777" w:rsidR="00EF6C30" w:rsidRPr="00EF6C30" w:rsidRDefault="00EF6C30" w:rsidP="00EF6C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EF6C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F6C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6C30">
        <w:rPr>
          <w:rFonts w:ascii="Courier New" w:hAnsi="Courier New" w:cs="Courier New"/>
          <w:color w:val="FF00FF"/>
          <w:sz w:val="20"/>
          <w:szCs w:val="20"/>
          <w:lang w:val="en-US"/>
        </w:rPr>
        <w:t>piloto</w:t>
      </w:r>
      <w:proofErr w:type="spellEnd"/>
    </w:p>
    <w:p w14:paraId="3BC55D22" w14:textId="77777777" w:rsidR="00EF6C30" w:rsidRPr="00EF6C30" w:rsidRDefault="00EF6C30" w:rsidP="00EF6C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r w:rsidRPr="00EF6C3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SET</w:t>
      </w:r>
      <w:r w:rsidRPr="00EF6C3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EF6C30">
        <w:rPr>
          <w:rFonts w:ascii="Courier New" w:hAnsi="Courier New" w:cs="Courier New"/>
          <w:color w:val="FF00FF"/>
          <w:sz w:val="20"/>
          <w:szCs w:val="20"/>
          <w:lang w:val="es-ES"/>
        </w:rPr>
        <w:t>piloto</w:t>
      </w:r>
      <w:r w:rsidRPr="00EF6C3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EF6C30">
        <w:rPr>
          <w:rFonts w:ascii="Courier New" w:hAnsi="Courier New" w:cs="Courier New"/>
          <w:color w:val="808000"/>
          <w:sz w:val="20"/>
          <w:szCs w:val="20"/>
          <w:lang w:val="es-ES"/>
        </w:rPr>
        <w:t>horas_vuelo</w:t>
      </w:r>
      <w:proofErr w:type="spellEnd"/>
      <w:r w:rsidRPr="00EF6C30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EF6C30">
        <w:rPr>
          <w:rFonts w:ascii="Courier New" w:hAnsi="Courier New" w:cs="Courier New"/>
          <w:color w:val="FF00FF"/>
          <w:sz w:val="20"/>
          <w:szCs w:val="20"/>
          <w:lang w:val="es-ES"/>
        </w:rPr>
        <w:t>piloto</w:t>
      </w:r>
      <w:r w:rsidRPr="00EF6C3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EF6C30">
        <w:rPr>
          <w:rFonts w:ascii="Courier New" w:hAnsi="Courier New" w:cs="Courier New"/>
          <w:color w:val="808000"/>
          <w:sz w:val="20"/>
          <w:szCs w:val="20"/>
          <w:lang w:val="es-ES"/>
        </w:rPr>
        <w:t>horas_vuelo</w:t>
      </w:r>
      <w:r w:rsidRPr="00EF6C30">
        <w:rPr>
          <w:rFonts w:ascii="Courier New" w:hAnsi="Courier New" w:cs="Courier New"/>
          <w:color w:val="0000FF"/>
          <w:sz w:val="20"/>
          <w:szCs w:val="20"/>
          <w:lang w:val="es-ES"/>
        </w:rPr>
        <w:t>+</w:t>
      </w:r>
      <w:r w:rsidRPr="00EF6C3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EF6C3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EF6C30">
        <w:rPr>
          <w:rFonts w:ascii="Courier New" w:hAnsi="Courier New" w:cs="Courier New"/>
          <w:color w:val="808000"/>
          <w:sz w:val="20"/>
          <w:szCs w:val="20"/>
          <w:lang w:val="es-ES"/>
        </w:rPr>
        <w:t>duracion</w:t>
      </w:r>
      <w:proofErr w:type="spellEnd"/>
    </w:p>
    <w:p w14:paraId="1D92C502" w14:textId="77777777" w:rsidR="00EF6C30" w:rsidRPr="00EF6C30" w:rsidRDefault="00EF6C30" w:rsidP="00EF6C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F6C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F6C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6C30">
        <w:rPr>
          <w:rFonts w:ascii="Courier New" w:hAnsi="Courier New" w:cs="Courier New"/>
          <w:color w:val="808000"/>
          <w:sz w:val="20"/>
          <w:szCs w:val="20"/>
          <w:lang w:val="en-US"/>
        </w:rPr>
        <w:t>cod_piloto</w:t>
      </w:r>
      <w:proofErr w:type="spellEnd"/>
      <w:r w:rsidRPr="00EF6C30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EF6C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EF6C3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EF6C30">
        <w:rPr>
          <w:rFonts w:ascii="Courier New" w:hAnsi="Courier New" w:cs="Courier New"/>
          <w:color w:val="808000"/>
          <w:sz w:val="20"/>
          <w:szCs w:val="20"/>
          <w:lang w:val="en-US"/>
        </w:rPr>
        <w:t>cod_piloto</w:t>
      </w:r>
      <w:proofErr w:type="spellEnd"/>
      <w:r w:rsidRPr="00EF6C3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29CA788" w14:textId="77777777" w:rsidR="00EF6C30" w:rsidRPr="00EF6C30" w:rsidRDefault="00EF6C30" w:rsidP="00EF6C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ED3E305" w14:textId="77777777" w:rsidR="00EF6C30" w:rsidRPr="00EF6C30" w:rsidRDefault="00EF6C30" w:rsidP="00EF6C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EF6C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5BB11C25" w14:textId="77777777" w:rsidR="005313A3" w:rsidRDefault="005313A3" w:rsidP="005313A3">
      <w:pPr>
        <w:pStyle w:val="Prrafodelista"/>
      </w:pPr>
    </w:p>
    <w:p w14:paraId="4B717C0F" w14:textId="77777777" w:rsidR="005313A3" w:rsidRDefault="005313A3" w:rsidP="005313A3">
      <w:pPr>
        <w:pStyle w:val="Prrafodelista"/>
      </w:pPr>
    </w:p>
    <w:p w14:paraId="24776C93" w14:textId="77777777" w:rsidR="000A4576" w:rsidRDefault="000A4576" w:rsidP="000A4576">
      <w:pPr>
        <w:pStyle w:val="Prrafodelista"/>
        <w:numPr>
          <w:ilvl w:val="0"/>
          <w:numId w:val="11"/>
        </w:numPr>
      </w:pPr>
      <w:r>
        <w:t xml:space="preserve">Como la duración de los vuelos a veces varía, realiza un </w:t>
      </w:r>
      <w:proofErr w:type="spellStart"/>
      <w:r>
        <w:t>trigger</w:t>
      </w:r>
      <w:proofErr w:type="spellEnd"/>
      <w:r>
        <w:t xml:space="preserve"> para que cuando se modifique la duración de un vuelo, esta modificación se vea reflejada en las horas del piloto.</w:t>
      </w:r>
    </w:p>
    <w:p w14:paraId="3EEFA1AC" w14:textId="77777777" w:rsidR="00EF6C30" w:rsidRPr="00EF6C30" w:rsidRDefault="00EF6C30" w:rsidP="00EF6C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EF6C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EF6C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6C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EF6C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6C30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EF6C30">
        <w:rPr>
          <w:rFonts w:ascii="Courier New" w:hAnsi="Courier New" w:cs="Courier New"/>
          <w:color w:val="808000"/>
          <w:sz w:val="20"/>
          <w:szCs w:val="20"/>
          <w:lang w:val="en-US"/>
        </w:rPr>
        <w:t>vuelo_before_update</w:t>
      </w:r>
      <w:proofErr w:type="spellEnd"/>
      <w:r w:rsidRPr="00EF6C30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EF6C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6C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EF6C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6C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F6C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6C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F6C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6C30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EF6C30">
        <w:rPr>
          <w:rFonts w:ascii="Courier New" w:hAnsi="Courier New" w:cs="Courier New"/>
          <w:color w:val="808000"/>
          <w:sz w:val="20"/>
          <w:szCs w:val="20"/>
          <w:lang w:val="en-US"/>
        </w:rPr>
        <w:t>vuelo</w:t>
      </w:r>
      <w:proofErr w:type="spellEnd"/>
      <w:r w:rsidRPr="00EF6C30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EF6C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6C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EF6C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6C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EF6C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6C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ROW</w:t>
      </w:r>
      <w:r w:rsidRPr="00EF6C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6C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0A1A1BFA" w14:textId="77777777" w:rsidR="00EF6C30" w:rsidRPr="00EF6C30" w:rsidRDefault="00EF6C30" w:rsidP="00EF6C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EF6C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F6C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6C30">
        <w:rPr>
          <w:rFonts w:ascii="Courier New" w:hAnsi="Courier New" w:cs="Courier New"/>
          <w:color w:val="FF00FF"/>
          <w:sz w:val="20"/>
          <w:szCs w:val="20"/>
          <w:lang w:val="en-US"/>
        </w:rPr>
        <w:t>piloto</w:t>
      </w:r>
      <w:proofErr w:type="spellEnd"/>
    </w:p>
    <w:p w14:paraId="26B00D27" w14:textId="77777777" w:rsidR="00EF6C30" w:rsidRPr="00EF6C30" w:rsidRDefault="00EF6C30" w:rsidP="00EF6C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EF6C3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SET</w:t>
      </w:r>
      <w:r w:rsidRPr="00EF6C3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EF6C30">
        <w:rPr>
          <w:rFonts w:ascii="Courier New" w:hAnsi="Courier New" w:cs="Courier New"/>
          <w:color w:val="FF00FF"/>
          <w:sz w:val="20"/>
          <w:szCs w:val="20"/>
          <w:lang w:val="es-ES"/>
        </w:rPr>
        <w:t>piloto</w:t>
      </w:r>
      <w:r w:rsidRPr="00EF6C3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EF6C30">
        <w:rPr>
          <w:rFonts w:ascii="Courier New" w:hAnsi="Courier New" w:cs="Courier New"/>
          <w:color w:val="808000"/>
          <w:sz w:val="20"/>
          <w:szCs w:val="20"/>
          <w:lang w:val="es-ES"/>
        </w:rPr>
        <w:t>horas_vuelo</w:t>
      </w:r>
      <w:r w:rsidRPr="00EF6C30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EF6C30">
        <w:rPr>
          <w:rFonts w:ascii="Courier New" w:hAnsi="Courier New" w:cs="Courier New"/>
          <w:color w:val="FF00FF"/>
          <w:sz w:val="20"/>
          <w:szCs w:val="20"/>
          <w:lang w:val="es-ES"/>
        </w:rPr>
        <w:t>piloto</w:t>
      </w:r>
      <w:r w:rsidRPr="00EF6C3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EF6C30">
        <w:rPr>
          <w:rFonts w:ascii="Courier New" w:hAnsi="Courier New" w:cs="Courier New"/>
          <w:color w:val="808000"/>
          <w:sz w:val="20"/>
          <w:szCs w:val="20"/>
          <w:lang w:val="es-ES"/>
        </w:rPr>
        <w:t>horas_vuelo</w:t>
      </w:r>
      <w:proofErr w:type="gramStart"/>
      <w:r w:rsidRPr="00EF6C30">
        <w:rPr>
          <w:rFonts w:ascii="Courier New" w:hAnsi="Courier New" w:cs="Courier New"/>
          <w:color w:val="0000FF"/>
          <w:sz w:val="20"/>
          <w:szCs w:val="20"/>
          <w:lang w:val="es-ES"/>
        </w:rPr>
        <w:t>+(</w:t>
      </w:r>
      <w:proofErr w:type="gramEnd"/>
      <w:r w:rsidRPr="00EF6C3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EF6C3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EF6C30">
        <w:rPr>
          <w:rFonts w:ascii="Courier New" w:hAnsi="Courier New" w:cs="Courier New"/>
          <w:color w:val="808000"/>
          <w:sz w:val="20"/>
          <w:szCs w:val="20"/>
          <w:lang w:val="es-ES"/>
        </w:rPr>
        <w:t>duracion</w:t>
      </w:r>
      <w:r w:rsidRPr="00EF6C30">
        <w:rPr>
          <w:rFonts w:ascii="Courier New" w:hAnsi="Courier New" w:cs="Courier New"/>
          <w:color w:val="0000FF"/>
          <w:sz w:val="20"/>
          <w:szCs w:val="20"/>
          <w:lang w:val="es-ES"/>
        </w:rPr>
        <w:t>-</w:t>
      </w:r>
      <w:r w:rsidRPr="00EF6C3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old</w:t>
      </w:r>
      <w:r w:rsidRPr="00EF6C3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EF6C30">
        <w:rPr>
          <w:rFonts w:ascii="Courier New" w:hAnsi="Courier New" w:cs="Courier New"/>
          <w:color w:val="808000"/>
          <w:sz w:val="20"/>
          <w:szCs w:val="20"/>
          <w:lang w:val="es-ES"/>
        </w:rPr>
        <w:t>duracion</w:t>
      </w:r>
      <w:r w:rsidRPr="00EF6C30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4AF56802" w14:textId="77777777" w:rsidR="00EF6C30" w:rsidRPr="00EF6C30" w:rsidRDefault="00EF6C30" w:rsidP="00EF6C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F6C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F6C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6C30">
        <w:rPr>
          <w:rFonts w:ascii="Courier New" w:hAnsi="Courier New" w:cs="Courier New"/>
          <w:color w:val="808000"/>
          <w:sz w:val="20"/>
          <w:szCs w:val="20"/>
          <w:lang w:val="en-US"/>
        </w:rPr>
        <w:t>cod_piloto</w:t>
      </w:r>
      <w:proofErr w:type="spellEnd"/>
      <w:r w:rsidRPr="00EF6C30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EF6C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EF6C3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EF6C30">
        <w:rPr>
          <w:rFonts w:ascii="Courier New" w:hAnsi="Courier New" w:cs="Courier New"/>
          <w:color w:val="808000"/>
          <w:sz w:val="20"/>
          <w:szCs w:val="20"/>
          <w:lang w:val="en-US"/>
        </w:rPr>
        <w:t>cod_piloto</w:t>
      </w:r>
      <w:proofErr w:type="spellEnd"/>
      <w:r w:rsidRPr="00EF6C3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3A40292" w14:textId="77777777" w:rsidR="00EF6C30" w:rsidRPr="00EF6C30" w:rsidRDefault="00EF6C30" w:rsidP="00EF6C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6037FD2" w14:textId="77777777" w:rsidR="00EF6C30" w:rsidRPr="00EF6C30" w:rsidRDefault="00EF6C30" w:rsidP="00EF6C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EF6C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0FA82D8B" w14:textId="77777777" w:rsidR="00EF6C30" w:rsidRDefault="00EF6C30" w:rsidP="00EF6C30">
      <w:pPr>
        <w:pStyle w:val="Prrafodelista"/>
      </w:pPr>
    </w:p>
    <w:p w14:paraId="1D87CA66" w14:textId="77777777" w:rsidR="00C220CC" w:rsidRDefault="00C220CC" w:rsidP="00C220CC">
      <w:pPr>
        <w:pStyle w:val="Prrafodelista"/>
      </w:pPr>
    </w:p>
    <w:p w14:paraId="3DFA39A1" w14:textId="77777777" w:rsidR="005313A3" w:rsidRDefault="005313A3" w:rsidP="005313A3">
      <w:pPr>
        <w:pStyle w:val="Prrafodelista"/>
      </w:pPr>
    </w:p>
    <w:sectPr w:rsidR="005313A3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9A1431" w14:textId="77777777" w:rsidR="0088517A" w:rsidRDefault="0088517A" w:rsidP="00822617">
      <w:pPr>
        <w:spacing w:line="240" w:lineRule="auto"/>
      </w:pPr>
      <w:r>
        <w:separator/>
      </w:r>
    </w:p>
  </w:endnote>
  <w:endnote w:type="continuationSeparator" w:id="0">
    <w:p w14:paraId="0DAA0450" w14:textId="77777777" w:rsidR="0088517A" w:rsidRDefault="0088517A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B16E33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8D05E5" w14:textId="77777777" w:rsidR="0088517A" w:rsidRDefault="0088517A" w:rsidP="00822617">
      <w:pPr>
        <w:spacing w:line="240" w:lineRule="auto"/>
      </w:pPr>
      <w:r>
        <w:separator/>
      </w:r>
    </w:p>
  </w:footnote>
  <w:footnote w:type="continuationSeparator" w:id="0">
    <w:p w14:paraId="7E7191CC" w14:textId="77777777" w:rsidR="0088517A" w:rsidRDefault="0088517A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68"/>
      <w:gridCol w:w="2427"/>
    </w:tblGrid>
    <w:tr w:rsidR="00411066" w14:paraId="316AF4D2" w14:textId="77777777" w:rsidTr="00411066">
      <w:tc>
        <w:tcPr>
          <w:tcW w:w="2829" w:type="dxa"/>
          <w:vMerge w:val="restart"/>
        </w:tcPr>
        <w:p w14:paraId="1172A123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6266CC05" wp14:editId="1CADD2A8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759C8178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0A4576">
            <w:rPr>
              <w:b/>
              <w:sz w:val="21"/>
              <w:szCs w:val="21"/>
            </w:rPr>
            <w:t>1ºDAW</w:t>
          </w:r>
        </w:p>
      </w:tc>
      <w:tc>
        <w:tcPr>
          <w:tcW w:w="2830" w:type="dxa"/>
        </w:tcPr>
        <w:p w14:paraId="101FDCEC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0A4576">
            <w:rPr>
              <w:b/>
              <w:sz w:val="21"/>
              <w:szCs w:val="21"/>
            </w:rPr>
            <w:t xml:space="preserve"> BBDD</w:t>
          </w:r>
        </w:p>
      </w:tc>
    </w:tr>
    <w:tr w:rsidR="00411066" w14:paraId="2D354705" w14:textId="77777777" w:rsidTr="00411066">
      <w:tc>
        <w:tcPr>
          <w:tcW w:w="2829" w:type="dxa"/>
          <w:vMerge/>
        </w:tcPr>
        <w:p w14:paraId="6F3EE0C5" w14:textId="77777777" w:rsidR="00411066" w:rsidRDefault="00411066" w:rsidP="00411066"/>
      </w:tc>
      <w:tc>
        <w:tcPr>
          <w:tcW w:w="5659" w:type="dxa"/>
          <w:gridSpan w:val="2"/>
        </w:tcPr>
        <w:p w14:paraId="5A41E684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0A4576">
            <w:rPr>
              <w:b/>
              <w:sz w:val="21"/>
              <w:szCs w:val="21"/>
            </w:rPr>
            <w:t>6</w:t>
          </w:r>
        </w:p>
      </w:tc>
    </w:tr>
    <w:tr w:rsidR="00411066" w14:paraId="2C47E180" w14:textId="77777777" w:rsidTr="00411066">
      <w:tc>
        <w:tcPr>
          <w:tcW w:w="2829" w:type="dxa"/>
          <w:vMerge/>
        </w:tcPr>
        <w:p w14:paraId="6FF26853" w14:textId="77777777" w:rsidR="00411066" w:rsidRDefault="00411066" w:rsidP="00411066"/>
      </w:tc>
      <w:tc>
        <w:tcPr>
          <w:tcW w:w="5659" w:type="dxa"/>
          <w:gridSpan w:val="2"/>
        </w:tcPr>
        <w:p w14:paraId="41992C5E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0A4576">
            <w:rPr>
              <w:b/>
              <w:sz w:val="21"/>
              <w:szCs w:val="21"/>
            </w:rPr>
            <w:t>6</w:t>
          </w:r>
        </w:p>
      </w:tc>
    </w:tr>
    <w:tr w:rsidR="00411066" w14:paraId="73BDA327" w14:textId="77777777" w:rsidTr="00D90991">
      <w:trPr>
        <w:trHeight w:val="288"/>
      </w:trPr>
      <w:tc>
        <w:tcPr>
          <w:tcW w:w="2829" w:type="dxa"/>
          <w:vMerge/>
        </w:tcPr>
        <w:p w14:paraId="5CA2ACB0" w14:textId="77777777" w:rsidR="00411066" w:rsidRDefault="00411066" w:rsidP="00411066"/>
      </w:tc>
      <w:tc>
        <w:tcPr>
          <w:tcW w:w="5659" w:type="dxa"/>
          <w:gridSpan w:val="2"/>
        </w:tcPr>
        <w:p w14:paraId="67C7B6D3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4D28FB97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EBB5A9E"/>
    <w:multiLevelType w:val="hybridMultilevel"/>
    <w:tmpl w:val="631EE5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576"/>
    <w:rsid w:val="000A4576"/>
    <w:rsid w:val="00182BF8"/>
    <w:rsid w:val="001E3BA6"/>
    <w:rsid w:val="00216761"/>
    <w:rsid w:val="00225BF4"/>
    <w:rsid w:val="002D51EC"/>
    <w:rsid w:val="00411066"/>
    <w:rsid w:val="005313A3"/>
    <w:rsid w:val="006A1625"/>
    <w:rsid w:val="007B6391"/>
    <w:rsid w:val="00822617"/>
    <w:rsid w:val="0088517A"/>
    <w:rsid w:val="00A86087"/>
    <w:rsid w:val="00C220CC"/>
    <w:rsid w:val="00CC17D4"/>
    <w:rsid w:val="00D90991"/>
    <w:rsid w:val="00E74ADC"/>
    <w:rsid w:val="00EF6C30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1F4978"/>
  <w15:chartTrackingRefBased/>
  <w15:docId w15:val="{2AB7AD72-7C72-4355-9B08-841E6E45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A4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0</TotalTime>
  <Pages>2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JOAN BANYULS SANCHEZ</cp:lastModifiedBy>
  <cp:revision>2</cp:revision>
  <dcterms:created xsi:type="dcterms:W3CDTF">2018-05-02T08:33:00Z</dcterms:created>
  <dcterms:modified xsi:type="dcterms:W3CDTF">2018-05-02T08:33:00Z</dcterms:modified>
</cp:coreProperties>
</file>